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A163">
      <w:bookmarkStart w:id="0" w:name="_GoBack"/>
      <w:bookmarkEnd w:id="0"/>
      <w:r>
        <w:pict>
          <v:rect id="_x0000_s1026" o:spid="_x0000_s1026" o:spt="1" style="position:absolute;left:0pt;margin-left:212.75pt;margin-top:544.65pt;height:100.2pt;width:208.6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 w14:paraId="56E57726">
                  <w:pPr>
                    <w:jc w:val="left"/>
                    <w:rPr>
                      <w:rStyle w:val="3"/>
                      <w:rFonts w:hint="default" w:ascii="Times New Roman" w:hAnsi="Times New Roman" w:cs="Times New Roman"/>
                      <w:color w:val="000000"/>
                      <w:lang w:val="en-US"/>
                    </w:rPr>
                  </w:pPr>
                </w:p>
                <w:p w14:paraId="6E687FEC"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2.35pt;margin-top:469.65pt;height:54pt;width:431.1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 w14:paraId="06409A58">
                  <w:pPr>
                    <w:rPr>
                      <w:rFonts w:hint="default" w:ascii="Times New Roman" w:hAnsi="Times New Roman" w:cs="Times New Roman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56.6pt;width:453.6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DCA1FF9">
                  <w:pPr>
                    <w:pStyle w:val="9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>Programming 4 beginners</w:t>
                  </w:r>
                </w:p>
                <w:p w14:paraId="338EBE5D">
                  <w:pPr>
                    <w:pStyle w:val="9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>Assignment 2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</w:p>
    <w:p w14:paraId="497D2A5D">
      <w:pPr>
        <w:pStyle w:val="2"/>
        <w:bidi w:val="0"/>
        <w:rPr>
          <w:rFonts w:hint="default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F1AB049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Challenge   1</w:t>
      </w:r>
    </w:p>
    <w:p w14:paraId="46825FA0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17C499BC">
      <w:pPr>
        <w:rPr>
          <w:rFonts w:hint="default"/>
          <w:lang w:val="en-US"/>
        </w:rPr>
      </w:pPr>
    </w:p>
    <w:p w14:paraId="3486CAF2">
      <w:pPr>
        <w:rPr>
          <w:rFonts w:hint="default"/>
          <w:lang w:val="en-US"/>
        </w:rPr>
      </w:pPr>
      <w:r>
        <w:rPr>
          <w:rFonts w:hint="default"/>
          <w:lang w:val="en-US"/>
        </w:rPr>
        <w:t>void print_english(int n) {</w:t>
      </w:r>
    </w:p>
    <w:p w14:paraId="2AFCA8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(1 &lt;= n &amp;&amp; n &lt;= 9) {</w:t>
      </w:r>
    </w:p>
    <w:p w14:paraId="783B28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switch (n) {</w:t>
      </w:r>
    </w:p>
    <w:p w14:paraId="64425D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1: printf("one\n"); break;</w:t>
      </w:r>
    </w:p>
    <w:p w14:paraId="40BC51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2: printf("two\n"); break;</w:t>
      </w:r>
    </w:p>
    <w:p w14:paraId="709E23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3: printf("three\n"); break;</w:t>
      </w:r>
    </w:p>
    <w:p w14:paraId="25DC39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4: printf("four\n"); break;</w:t>
      </w:r>
    </w:p>
    <w:p w14:paraId="49AA02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5: printf("five\n"); break;</w:t>
      </w:r>
    </w:p>
    <w:p w14:paraId="0C85AA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6: printf("six\n"); break;</w:t>
      </w:r>
    </w:p>
    <w:p w14:paraId="079070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7: printf("seven\n"); break;</w:t>
      </w:r>
    </w:p>
    <w:p w14:paraId="7785AD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8: printf("eight\n"); break;</w:t>
      </w:r>
    </w:p>
    <w:p w14:paraId="7CE05C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9: printf("nine\n"); break;</w:t>
      </w:r>
    </w:p>
    <w:p w14:paraId="5E535B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A3A39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if (n &gt; 9) {</w:t>
      </w:r>
    </w:p>
    <w:p w14:paraId="752F49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 % 2 == 0) {</w:t>
      </w:r>
    </w:p>
    <w:p w14:paraId="34009D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printf("even\n");</w:t>
      </w:r>
    </w:p>
    <w:p w14:paraId="6FA7CD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698173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printf("odd\n");</w:t>
      </w:r>
    </w:p>
    <w:p w14:paraId="5B5795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D60ED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D0F3F7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BD31DA4">
      <w:pPr>
        <w:rPr>
          <w:rFonts w:hint="default"/>
          <w:lang w:val="en-US"/>
        </w:rPr>
      </w:pPr>
    </w:p>
    <w:p w14:paraId="7859F616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5B5EB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 b;</w:t>
      </w:r>
    </w:p>
    <w:p w14:paraId="527924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 %d", &amp;a, &amp;b);</w:t>
      </w:r>
    </w:p>
    <w:p w14:paraId="225BD3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n = a; n &lt;= b; n++) {</w:t>
      </w:r>
    </w:p>
    <w:p w14:paraId="6FE649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print_english(n);</w:t>
      </w:r>
    </w:p>
    <w:p w14:paraId="103158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F8D7F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53128F0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1B9E8E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Challenge  2</w:t>
      </w:r>
    </w:p>
    <w:p w14:paraId="78E7C6CA">
      <w:pPr>
        <w:rPr>
          <w:rFonts w:hint="default"/>
          <w:lang w:val="en-US"/>
        </w:rPr>
      </w:pPr>
    </w:p>
    <w:p w14:paraId="4ECFA4C6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20F503F8">
      <w:pPr>
        <w:rPr>
          <w:rFonts w:hint="default"/>
          <w:lang w:val="en-US"/>
        </w:rPr>
      </w:pPr>
    </w:p>
    <w:p w14:paraId="3826A05F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13E2C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180E01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277E59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 = 2 * n - 1;</w:t>
      </w:r>
    </w:p>
    <w:p w14:paraId="34459B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B1C42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 w14:paraId="5C608F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size; j++) {</w:t>
      </w:r>
    </w:p>
    <w:p w14:paraId="6470C5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min = i &lt; j ? i : j;</w:t>
      </w:r>
    </w:p>
    <w:p w14:paraId="196849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min = min &lt; size - i ? min : size - i - 1;</w:t>
      </w:r>
    </w:p>
    <w:p w14:paraId="7FB108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min = min &lt; size - j - 1 ? min : size - j - 1;</w:t>
      </w:r>
    </w:p>
    <w:p w14:paraId="74CA4A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 ", n - min);</w:t>
      </w:r>
    </w:p>
    <w:p w14:paraId="1190E3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A5BCA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printf("\n");</w:t>
      </w:r>
    </w:p>
    <w:p w14:paraId="64901D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0A127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AF4E4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76A6D19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63898B8">
      <w:pPr>
        <w:rPr>
          <w:rFonts w:hint="default"/>
          <w:lang w:val="en-US"/>
        </w:rPr>
      </w:pPr>
    </w:p>
    <w:p w14:paraId="3B08D85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Challenge   3</w:t>
      </w:r>
    </w:p>
    <w:p w14:paraId="70DF826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104AD042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7E78EFD0">
      <w:pPr>
        <w:rPr>
          <w:rFonts w:hint="default"/>
          <w:lang w:val="en-US"/>
        </w:rPr>
      </w:pPr>
    </w:p>
    <w:p w14:paraId="1B3350C9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29B3B7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n, i, sum = 0;</w:t>
      </w:r>
    </w:p>
    <w:p w14:paraId="10BFCF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*arr;</w:t>
      </w:r>
    </w:p>
    <w:p w14:paraId="1BB9330C">
      <w:pPr>
        <w:rPr>
          <w:rFonts w:hint="default"/>
          <w:lang w:val="en-US"/>
        </w:rPr>
      </w:pPr>
    </w:p>
    <w:p w14:paraId="4F787B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Read number of elements</w:t>
      </w:r>
    </w:p>
    <w:p w14:paraId="41A0CD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0139D355">
      <w:pPr>
        <w:rPr>
          <w:rFonts w:hint="default"/>
          <w:lang w:val="en-US"/>
        </w:rPr>
      </w:pPr>
    </w:p>
    <w:p w14:paraId="5420CB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Dynamically allocate memory for n integers</w:t>
      </w:r>
    </w:p>
    <w:p w14:paraId="137D16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 = (int*) malloc(n * sizeof(int));</w:t>
      </w:r>
    </w:p>
    <w:p w14:paraId="735A9AB1">
      <w:pPr>
        <w:rPr>
          <w:rFonts w:hint="default"/>
          <w:lang w:val="en-US"/>
        </w:rPr>
      </w:pPr>
    </w:p>
    <w:p w14:paraId="544C42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Check if memory allocation was successful</w:t>
      </w:r>
    </w:p>
    <w:p w14:paraId="3F4B74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(arr == NULL) {</w:t>
      </w:r>
    </w:p>
    <w:p w14:paraId="5744DB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printf("Memory allocation failed\n");</w:t>
      </w:r>
    </w:p>
    <w:p w14:paraId="211844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1;</w:t>
      </w:r>
    </w:p>
    <w:p w14:paraId="2C9A50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B6A2BD3">
      <w:pPr>
        <w:rPr>
          <w:rFonts w:hint="default"/>
          <w:lang w:val="en-US"/>
        </w:rPr>
      </w:pPr>
    </w:p>
    <w:p w14:paraId="755316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Read array elements</w:t>
      </w:r>
    </w:p>
    <w:p w14:paraId="4D1086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 w14:paraId="056089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&amp;arr[i]);</w:t>
      </w:r>
    </w:p>
    <w:p w14:paraId="14FA65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sum += arr[i];  // calculate sum while reading</w:t>
      </w:r>
    </w:p>
    <w:p w14:paraId="17B11A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690A2E9">
      <w:pPr>
        <w:rPr>
          <w:rFonts w:hint="default"/>
          <w:lang w:val="en-US"/>
        </w:rPr>
      </w:pPr>
    </w:p>
    <w:p w14:paraId="3F7C52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the sum</w:t>
      </w:r>
    </w:p>
    <w:p w14:paraId="540BC5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printf("%d\n", sum);</w:t>
      </w:r>
    </w:p>
    <w:p w14:paraId="357C86AD">
      <w:pPr>
        <w:rPr>
          <w:rFonts w:hint="default"/>
          <w:lang w:val="en-US"/>
        </w:rPr>
      </w:pPr>
    </w:p>
    <w:p w14:paraId="6ECACF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Free the allocated memory</w:t>
      </w:r>
    </w:p>
    <w:p w14:paraId="48EDA0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free(arr);</w:t>
      </w:r>
    </w:p>
    <w:p w14:paraId="2ADF8B5C">
      <w:pPr>
        <w:rPr>
          <w:rFonts w:hint="default"/>
          <w:lang w:val="en-US"/>
        </w:rPr>
      </w:pPr>
    </w:p>
    <w:p w14:paraId="73F913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1ABCD6E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50A0ED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Challenge   4</w:t>
      </w:r>
    </w:p>
    <w:p w14:paraId="0C1E6025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84044FA">
      <w:pPr>
        <w:rPr>
          <w:rFonts w:hint="default"/>
          <w:lang w:val="en-US"/>
        </w:rPr>
      </w:pPr>
    </w:p>
    <w:p w14:paraId="2DAA5831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F67F2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68BFC8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4A42839C">
      <w:pPr>
        <w:rPr>
          <w:rFonts w:hint="default"/>
          <w:lang w:val="en-US"/>
        </w:rPr>
      </w:pPr>
    </w:p>
    <w:p w14:paraId="350756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arr[n];</w:t>
      </w:r>
    </w:p>
    <w:p w14:paraId="6E86D3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0DCA26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&amp;arr[i]);</w:t>
      </w:r>
    </w:p>
    <w:p w14:paraId="1DDD25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E6458D7">
      <w:pPr>
        <w:rPr>
          <w:rFonts w:hint="default"/>
          <w:lang w:val="en-US"/>
        </w:rPr>
      </w:pPr>
    </w:p>
    <w:p w14:paraId="47E3A9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 / 2; i++) {</w:t>
      </w:r>
    </w:p>
    <w:p w14:paraId="062906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temp = arr[i];</w:t>
      </w:r>
    </w:p>
    <w:p w14:paraId="75AF30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 = arr[n - 1 - i];</w:t>
      </w:r>
    </w:p>
    <w:p w14:paraId="4E174C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arr[n - 1 - i] = temp;</w:t>
      </w:r>
    </w:p>
    <w:p w14:paraId="490D45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7EE372B">
      <w:pPr>
        <w:rPr>
          <w:rFonts w:hint="default"/>
          <w:lang w:val="en-US"/>
        </w:rPr>
      </w:pPr>
    </w:p>
    <w:p w14:paraId="3F6ABF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3AD466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arr[i]);</w:t>
      </w:r>
    </w:p>
    <w:p w14:paraId="3924CC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69BD9CC">
      <w:pPr>
        <w:rPr>
          <w:rFonts w:hint="default"/>
          <w:lang w:val="en-US"/>
        </w:rPr>
      </w:pPr>
    </w:p>
    <w:p w14:paraId="4B4276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61675DC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90C631">
      <w:pPr>
        <w:rPr>
          <w:rFonts w:hint="default"/>
          <w:lang w:val="en-US"/>
        </w:rPr>
      </w:pPr>
    </w:p>
    <w:p w14:paraId="2160DFD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Challenge 05:</w:t>
      </w:r>
    </w:p>
    <w:p w14:paraId="6AE0CD5D">
      <w:pPr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 w14:paraId="31FF49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#include &lt;stdio.h&gt;</w:t>
      </w:r>
    </w:p>
    <w:p w14:paraId="4C7C609E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find maximum of two numbers</w:t>
      </w:r>
    </w:p>
    <w:p w14:paraId="15EC944D">
      <w:pPr>
        <w:rPr>
          <w:rFonts w:hint="default"/>
          <w:lang w:val="en-US"/>
        </w:rPr>
      </w:pPr>
      <w:r>
        <w:rPr>
          <w:rFonts w:hint="default"/>
          <w:lang w:val="en-US"/>
        </w:rPr>
        <w:t>int max(int x, int y) {</w:t>
      </w:r>
    </w:p>
    <w:p w14:paraId="047CB2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if(x &gt; y)</w:t>
      </w:r>
    </w:p>
    <w:p w14:paraId="606238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x;</w:t>
      </w:r>
    </w:p>
    <w:p w14:paraId="14A56A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else</w:t>
      </w:r>
    </w:p>
    <w:p w14:paraId="53B8DE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y;</w:t>
      </w:r>
    </w:p>
    <w:p w14:paraId="11C8E58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A8ADC47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find maximum of four numbers</w:t>
      </w:r>
    </w:p>
    <w:p w14:paraId="424E6FA8">
      <w:pPr>
        <w:rPr>
          <w:rFonts w:hint="default"/>
          <w:lang w:val="en-US"/>
        </w:rPr>
      </w:pPr>
      <w:r>
        <w:rPr>
          <w:rFonts w:hint="default"/>
          <w:lang w:val="en-US"/>
        </w:rPr>
        <w:t>int max_of_four(int a, int b, int c, int d) {</w:t>
      </w:r>
    </w:p>
    <w:p w14:paraId="2EC6B9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max(max(a, b), max(c, d));</w:t>
      </w:r>
    </w:p>
    <w:p w14:paraId="0C7D5E2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D505B91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6E51CF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a, b, c, d;</w:t>
      </w:r>
    </w:p>
    <w:p w14:paraId="3BEB78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FF918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Read four integers</w:t>
      </w:r>
    </w:p>
    <w:p w14:paraId="660DC2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scanf("%d %d %d %d", &amp;a, &amp;b, &amp;c, &amp;d);</w:t>
      </w:r>
    </w:p>
    <w:p w14:paraId="333669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61808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Find and print the maximum</w:t>
      </w:r>
    </w:p>
    <w:p w14:paraId="25F6C5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ans = max_of_four(a, b, c, d);</w:t>
      </w:r>
    </w:p>
    <w:p w14:paraId="5F872C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printf("%d", ans);</w:t>
      </w:r>
    </w:p>
    <w:p w14:paraId="3170EF84">
      <w:pPr>
        <w:rPr>
          <w:rFonts w:hint="default"/>
          <w:lang w:val="en-US"/>
        </w:rPr>
      </w:pPr>
    </w:p>
    <w:p w14:paraId="3EDFB4D3">
      <w:pPr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 w14:paraId="537923B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710D674">
      <w:pPr>
        <w:rPr>
          <w:rFonts w:hint="default"/>
          <w:lang w:val="en-US"/>
        </w:rPr>
      </w:pPr>
    </w:p>
    <w:p w14:paraId="22133B93">
      <w:pPr>
        <w:rPr>
          <w:rFonts w:hint="default"/>
          <w:lang w:val="en-US"/>
        </w:rPr>
      </w:pPr>
    </w:p>
    <w:p w14:paraId="776D64AF">
      <w:pPr>
        <w:rPr>
          <w:rFonts w:hint="default"/>
          <w:lang w:val="en-US"/>
        </w:rPr>
      </w:pPr>
    </w:p>
    <w:p w14:paraId="46D10C11">
      <w:pPr>
        <w:rPr>
          <w:rStyle w:val="7"/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Style w:val="7"/>
          <w:rFonts w:hint="default"/>
          <w:lang w:val="en-US"/>
        </w:rPr>
        <w:t xml:space="preserve">Challenge </w:t>
      </w:r>
      <w:r>
        <w:rPr>
          <w:rStyle w:val="7"/>
          <w:rFonts w:hint="default"/>
          <w:lang w:val="en-US"/>
        </w:rPr>
        <w:t>6</w:t>
      </w:r>
    </w:p>
    <w:p w14:paraId="664A5341">
      <w:pPr>
        <w:rPr>
          <w:rStyle w:val="7"/>
          <w:rFonts w:hint="default"/>
          <w:lang w:val="en-US"/>
        </w:rPr>
      </w:pPr>
    </w:p>
    <w:p w14:paraId="485578CD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4167D317">
      <w:pPr>
        <w:rPr>
          <w:rFonts w:hint="default"/>
          <w:lang w:val="en-US"/>
        </w:rPr>
      </w:pPr>
    </w:p>
    <w:p w14:paraId="7BEF6C32">
      <w:pPr>
        <w:rPr>
          <w:rFonts w:hint="default"/>
          <w:lang w:val="en-US"/>
        </w:rPr>
      </w:pPr>
      <w:r>
        <w:rPr>
          <w:rFonts w:hint="default"/>
          <w:lang w:val="en-US"/>
        </w:rPr>
        <w:t>int calculate_nth_term(int n, int a, int b, int c) {</w:t>
      </w:r>
    </w:p>
    <w:p w14:paraId="12B3B3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== 1) return a;</w:t>
      </w:r>
    </w:p>
    <w:p w14:paraId="343A7F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== 2) return b;</w:t>
      </w:r>
    </w:p>
    <w:p w14:paraId="2D912A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== 3) return c;</w:t>
      </w:r>
    </w:p>
    <w:p w14:paraId="463419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calculate_nth_term(n-1, a, b, c) + calculate_nth_term(n-2, a, b, c) + calculate_nth_term(n-3, a, b, c);</w:t>
      </w:r>
    </w:p>
    <w:p w14:paraId="745A4E5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67CB334">
      <w:pPr>
        <w:rPr>
          <w:rFonts w:hint="default"/>
          <w:lang w:val="en-US"/>
        </w:rPr>
      </w:pPr>
    </w:p>
    <w:p w14:paraId="3CE496ED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70098D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n, a, b, c;</w:t>
      </w:r>
    </w:p>
    <w:p w14:paraId="31D104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7E74F7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 %d %d", &amp;a, &amp;b, &amp;c);</w:t>
      </w:r>
    </w:p>
    <w:p w14:paraId="2434D9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printf("%d\n", calculate_nth_term(n, a, b, c));</w:t>
      </w:r>
    </w:p>
    <w:p w14:paraId="525F66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20F7DB2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25795E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Challenge 7</w:t>
      </w:r>
    </w:p>
    <w:p w14:paraId="68AD4CD1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64495D7C">
      <w:pPr>
        <w:rPr>
          <w:rFonts w:hint="default"/>
          <w:lang w:val="en-US"/>
        </w:rPr>
      </w:pPr>
    </w:p>
    <w:p w14:paraId="042110C2">
      <w:pPr>
        <w:rPr>
          <w:rFonts w:hint="default"/>
          <w:lang w:val="en-US"/>
        </w:rPr>
      </w:pPr>
      <w:r>
        <w:rPr>
          <w:rFonts w:hint="default"/>
          <w:lang w:val="en-US"/>
        </w:rPr>
        <w:t>void update(int *a, int *b) {</w:t>
      </w:r>
    </w:p>
    <w:p w14:paraId="093FBE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*a + *b;</w:t>
      </w:r>
    </w:p>
    <w:p w14:paraId="5B7B6C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diff = (*a &gt; *b) ? (*a - *b) : (*b - *a);</w:t>
      </w:r>
    </w:p>
    <w:p w14:paraId="125A4C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*a = sum;</w:t>
      </w:r>
    </w:p>
    <w:p w14:paraId="666AA6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*b = diff;</w:t>
      </w:r>
    </w:p>
    <w:p w14:paraId="6BD1C59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9715F45">
      <w:pPr>
        <w:rPr>
          <w:rFonts w:hint="default"/>
          <w:lang w:val="en-US"/>
        </w:rPr>
      </w:pPr>
    </w:p>
    <w:p w14:paraId="2B80D8CC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B1808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 b;</w:t>
      </w:r>
    </w:p>
    <w:p w14:paraId="6C3D4B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scanf("%d\n%d", &amp;a, &amp;b);</w:t>
      </w:r>
    </w:p>
    <w:p w14:paraId="71AF0C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update(&amp;a, &amp;b);</w:t>
      </w:r>
    </w:p>
    <w:p w14:paraId="7BC543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printf("%d\n%d", a, b);</w:t>
      </w:r>
    </w:p>
    <w:p w14:paraId="00EEAED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</w:t>
      </w:r>
    </w:p>
    <w:p w14:paraId="518A89B1">
      <w:pPr>
        <w:ind w:firstLine="180"/>
        <w:rPr>
          <w:rFonts w:hint="default"/>
          <w:lang w:val="en-US"/>
        </w:rPr>
      </w:pPr>
    </w:p>
    <w:p w14:paraId="6DB781AF">
      <w:pPr>
        <w:rPr>
          <w:rFonts w:hint="default"/>
        </w:rPr>
      </w:pPr>
      <w:r>
        <w:rPr>
          <w:rStyle w:val="7"/>
          <w:rFonts w:hint="default"/>
        </w:rPr>
        <w:t>Challenge 08</w:t>
      </w:r>
    </w:p>
    <w:p w14:paraId="6F45ABEF">
      <w:pPr>
        <w:rPr>
          <w:rFonts w:hint="default"/>
        </w:rPr>
      </w:pPr>
      <w:r>
        <w:rPr>
          <w:rFonts w:hint="default"/>
        </w:rPr>
        <w:t>Solution:</w:t>
      </w:r>
    </w:p>
    <w:p w14:paraId="0110B303">
      <w:pPr>
        <w:rPr>
          <w:rFonts w:hint="default"/>
        </w:rPr>
      </w:pPr>
      <w:r>
        <w:rPr>
          <w:rFonts w:hint="default"/>
        </w:rPr>
        <w:t>#include &lt;stdio.h&gt;</w:t>
      </w:r>
    </w:p>
    <w:p w14:paraId="6A4676D9">
      <w:pPr>
        <w:rPr>
          <w:rFonts w:hint="default"/>
        </w:rPr>
      </w:pPr>
      <w:r>
        <w:rPr>
          <w:rFonts w:hint="default"/>
        </w:rPr>
        <w:t>int main() {</w:t>
      </w:r>
    </w:p>
    <w:p w14:paraId="20B3CDD8">
      <w:pPr>
        <w:rPr>
          <w:rFonts w:hint="default"/>
        </w:rPr>
      </w:pPr>
      <w:r>
        <w:rPr>
          <w:rFonts w:hint="default"/>
        </w:rPr>
        <w:t xml:space="preserve"> int n;</w:t>
      </w:r>
    </w:p>
    <w:p w14:paraId="61D9D90D">
      <w:pPr>
        <w:rPr>
          <w:rFonts w:hint="default"/>
        </w:rPr>
      </w:pPr>
      <w:r>
        <w:rPr>
          <w:rFonts w:hint="default"/>
        </w:rPr>
        <w:t xml:space="preserve"> scanf("%d", &amp;n);</w:t>
      </w:r>
    </w:p>
    <w:p w14:paraId="4CBA582E">
      <w:pPr>
        <w:rPr>
          <w:rFonts w:hint="default"/>
        </w:rPr>
      </w:pPr>
      <w:r>
        <w:rPr>
          <w:rFonts w:hint="default"/>
        </w:rPr>
        <w:t xml:space="preserve"> </w:t>
      </w:r>
    </w:p>
    <w:p w14:paraId="4007188C">
      <w:pPr>
        <w:rPr>
          <w:rFonts w:hint="default"/>
        </w:rPr>
      </w:pPr>
      <w:r>
        <w:rPr>
          <w:rFonts w:hint="default"/>
        </w:rPr>
        <w:t xml:space="preserve"> int marks[n];</w:t>
      </w:r>
    </w:p>
    <w:p w14:paraId="0851822E">
      <w:pPr>
        <w:rPr>
          <w:rFonts w:hint="default"/>
        </w:rPr>
      </w:pPr>
      <w:r>
        <w:rPr>
          <w:rFonts w:hint="default"/>
        </w:rPr>
        <w:t xml:space="preserve"> for(int i = 0; i &lt; n; i++) {</w:t>
      </w:r>
    </w:p>
    <w:p w14:paraId="79A14A86">
      <w:pPr>
        <w:rPr>
          <w:rFonts w:hint="default"/>
        </w:rPr>
      </w:pPr>
      <w:r>
        <w:rPr>
          <w:rFonts w:hint="default"/>
        </w:rPr>
        <w:t xml:space="preserve"> scanf("%d", &amp;marks[i]);</w:t>
      </w:r>
    </w:p>
    <w:p w14:paraId="71077E96">
      <w:pPr>
        <w:rPr>
          <w:rFonts w:hint="default"/>
        </w:rPr>
      </w:pPr>
      <w:r>
        <w:rPr>
          <w:rFonts w:hint="default"/>
        </w:rPr>
        <w:t xml:space="preserve"> }</w:t>
      </w:r>
    </w:p>
    <w:p w14:paraId="57C9067F">
      <w:pPr>
        <w:rPr>
          <w:rFonts w:hint="default"/>
        </w:rPr>
      </w:pPr>
      <w:r>
        <w:rPr>
          <w:rFonts w:hint="default"/>
        </w:rPr>
        <w:t xml:space="preserve"> </w:t>
      </w:r>
    </w:p>
    <w:p w14:paraId="392B14B4">
      <w:pPr>
        <w:rPr>
          <w:rFonts w:hint="default"/>
        </w:rPr>
      </w:pPr>
      <w:r>
        <w:rPr>
          <w:rFonts w:hint="default"/>
        </w:rPr>
        <w:t xml:space="preserve"> // Boys - even indices (0, 2, 4...)</w:t>
      </w:r>
    </w:p>
    <w:p w14:paraId="0EBE4D4A">
      <w:pPr>
        <w:rPr>
          <w:rFonts w:hint="default"/>
        </w:rPr>
      </w:pPr>
      <w:r>
        <w:rPr>
          <w:rFonts w:hint="default"/>
        </w:rPr>
        <w:t xml:space="preserve"> for(int i = 0; i &lt; n; i += 2) {</w:t>
      </w:r>
    </w:p>
    <w:p w14:paraId="63AF2AB4">
      <w:pPr>
        <w:rPr>
          <w:rFonts w:hint="default"/>
        </w:rPr>
      </w:pPr>
      <w:r>
        <w:rPr>
          <w:rFonts w:hint="default"/>
        </w:rPr>
        <w:t xml:space="preserve"> printf("%d ", marks[i]);</w:t>
      </w:r>
    </w:p>
    <w:p w14:paraId="7B355023">
      <w:pPr>
        <w:rPr>
          <w:rFonts w:hint="default"/>
        </w:rPr>
      </w:pPr>
      <w:r>
        <w:rPr>
          <w:rFonts w:hint="default"/>
        </w:rPr>
        <w:t xml:space="preserve"> }</w:t>
      </w:r>
    </w:p>
    <w:p w14:paraId="053B80F1">
      <w:pPr>
        <w:rPr>
          <w:rFonts w:hint="default"/>
        </w:rPr>
      </w:pPr>
      <w:r>
        <w:rPr>
          <w:rFonts w:hint="default"/>
        </w:rPr>
        <w:t xml:space="preserve"> printf("\n");</w:t>
      </w:r>
    </w:p>
    <w:p w14:paraId="568DA27D">
      <w:pPr>
        <w:rPr>
          <w:rFonts w:hint="default"/>
        </w:rPr>
      </w:pPr>
      <w:r>
        <w:rPr>
          <w:rFonts w:hint="default"/>
        </w:rPr>
        <w:t xml:space="preserve"> </w:t>
      </w:r>
    </w:p>
    <w:p w14:paraId="39936F6A">
      <w:pPr>
        <w:rPr>
          <w:rFonts w:hint="default"/>
        </w:rPr>
      </w:pPr>
      <w:r>
        <w:rPr>
          <w:rFonts w:hint="default"/>
        </w:rPr>
        <w:t xml:space="preserve"> // Girls - odd indices (1, 3, 5...)</w:t>
      </w:r>
    </w:p>
    <w:p w14:paraId="17D3C981">
      <w:pPr>
        <w:rPr>
          <w:rFonts w:hint="default"/>
        </w:rPr>
      </w:pPr>
      <w:r>
        <w:rPr>
          <w:rFonts w:hint="default"/>
        </w:rPr>
        <w:t xml:space="preserve"> for(int i = 1; i &lt; n; i += 2) {</w:t>
      </w:r>
    </w:p>
    <w:p w14:paraId="65AEFFAF">
      <w:pPr>
        <w:rPr>
          <w:rFonts w:hint="default"/>
        </w:rPr>
      </w:pPr>
      <w:r>
        <w:rPr>
          <w:rFonts w:hint="default"/>
        </w:rPr>
        <w:t xml:space="preserve"> printf("%d ", marks[i]);</w:t>
      </w:r>
    </w:p>
    <w:p w14:paraId="08974AAA">
      <w:pPr>
        <w:rPr>
          <w:rFonts w:hint="default"/>
        </w:rPr>
      </w:pPr>
      <w:r>
        <w:rPr>
          <w:rFonts w:hint="default"/>
        </w:rPr>
        <w:t xml:space="preserve"> }</w:t>
      </w:r>
    </w:p>
    <w:p w14:paraId="216828CD">
      <w:pPr>
        <w:rPr>
          <w:rFonts w:hint="default"/>
        </w:rPr>
      </w:pPr>
      <w:r>
        <w:rPr>
          <w:rFonts w:hint="default"/>
        </w:rPr>
        <w:t xml:space="preserve"> </w:t>
      </w:r>
    </w:p>
    <w:p w14:paraId="51EEB8CA">
      <w:pPr>
        <w:rPr>
          <w:rFonts w:hint="default"/>
        </w:rPr>
      </w:pPr>
      <w:r>
        <w:rPr>
          <w:rFonts w:hint="default"/>
        </w:rPr>
        <w:t xml:space="preserve"> return 0;</w:t>
      </w:r>
    </w:p>
    <w:p w14:paraId="0F818679">
      <w:pPr>
        <w:rPr>
          <w:rFonts w:hint="default"/>
        </w:rPr>
      </w:pPr>
      <w:r>
        <w:rPr>
          <w:rFonts w:hint="default"/>
        </w:rPr>
        <w:t>}</w:t>
      </w:r>
    </w:p>
    <w:p w14:paraId="40B7B56C">
      <w:pPr>
        <w:pStyle w:val="2"/>
        <w:bidi w:val="0"/>
        <w:rPr>
          <w:rFonts w:hint="default"/>
        </w:rPr>
      </w:pPr>
      <w:r>
        <w:rPr>
          <w:rFonts w:hint="default"/>
        </w:rPr>
        <w:t>Challenge 0</w:t>
      </w:r>
      <w:r>
        <w:rPr>
          <w:rFonts w:hint="default"/>
          <w:lang w:val="en-US"/>
        </w:rPr>
        <w:t>9</w:t>
      </w:r>
      <w:r>
        <w:rPr>
          <w:rFonts w:hint="default"/>
        </w:rPr>
        <w:t>:</w:t>
      </w:r>
    </w:p>
    <w:p w14:paraId="331CBFDE">
      <w:pPr>
        <w:rPr>
          <w:rFonts w:hint="default"/>
        </w:rPr>
      </w:pPr>
      <w:r>
        <w:rPr>
          <w:rFonts w:hint="default"/>
        </w:rPr>
        <w:t>Solution:</w:t>
      </w:r>
    </w:p>
    <w:p w14:paraId="1AC2E50A">
      <w:pPr>
        <w:rPr>
          <w:rFonts w:hint="default"/>
        </w:rPr>
      </w:pPr>
      <w:r>
        <w:rPr>
          <w:rFonts w:hint="default"/>
        </w:rPr>
        <w:t>#include &lt;stdio.h&gt;</w:t>
      </w:r>
    </w:p>
    <w:p w14:paraId="79D8A465">
      <w:pPr>
        <w:rPr>
          <w:rFonts w:hint="default"/>
        </w:rPr>
      </w:pPr>
      <w:r>
        <w:rPr>
          <w:rFonts w:hint="default"/>
        </w:rPr>
        <w:t>#include &lt;string.h&gt;</w:t>
      </w:r>
    </w:p>
    <w:p w14:paraId="44FFC7B9">
      <w:pPr>
        <w:rPr>
          <w:rFonts w:hint="default"/>
        </w:rPr>
      </w:pPr>
      <w:r>
        <w:rPr>
          <w:rFonts w:hint="default"/>
        </w:rPr>
        <w:t>int main() {</w:t>
      </w:r>
    </w:p>
    <w:p w14:paraId="3C197DB0">
      <w:pPr>
        <w:rPr>
          <w:rFonts w:hint="default"/>
        </w:rPr>
      </w:pPr>
      <w:r>
        <w:rPr>
          <w:rFonts w:hint="default"/>
        </w:rPr>
        <w:t xml:space="preserve"> char s[1000];</w:t>
      </w:r>
    </w:p>
    <w:p w14:paraId="2984C907">
      <w:pPr>
        <w:rPr>
          <w:rFonts w:hint="default"/>
        </w:rPr>
      </w:pPr>
      <w:r>
        <w:rPr>
          <w:rFonts w:hint="default"/>
        </w:rPr>
        <w:t xml:space="preserve"> </w:t>
      </w:r>
    </w:p>
    <w:p w14:paraId="3B35CC99">
      <w:pPr>
        <w:rPr>
          <w:rFonts w:hint="default"/>
        </w:rPr>
      </w:pPr>
      <w:r>
        <w:rPr>
          <w:rFonts w:hint="default"/>
        </w:rPr>
        <w:t xml:space="preserve"> // Read the entire sentence</w:t>
      </w:r>
    </w:p>
    <w:p w14:paraId="213F2DD0">
      <w:pPr>
        <w:rPr>
          <w:rFonts w:hint="default"/>
        </w:rPr>
      </w:pPr>
      <w:r>
        <w:rPr>
          <w:rFonts w:hint="default"/>
        </w:rPr>
        <w:t xml:space="preserve"> fgets(s, sizeof(s), stdin);</w:t>
      </w:r>
    </w:p>
    <w:p w14:paraId="70FCD853">
      <w:pPr>
        <w:rPr>
          <w:rFonts w:hint="default"/>
        </w:rPr>
      </w:pPr>
      <w:r>
        <w:rPr>
          <w:rFonts w:hint="default"/>
        </w:rPr>
        <w:t xml:space="preserve"> </w:t>
      </w:r>
    </w:p>
    <w:p w14:paraId="2D85ABF9">
      <w:pPr>
        <w:rPr>
          <w:rFonts w:hint="default"/>
        </w:rPr>
      </w:pPr>
      <w:r>
        <w:rPr>
          <w:rFonts w:hint="default"/>
        </w:rPr>
        <w:t xml:space="preserve"> // Remove newline character if present</w:t>
      </w:r>
    </w:p>
    <w:p w14:paraId="224209A5">
      <w:pPr>
        <w:rPr>
          <w:rFonts w:hint="default"/>
        </w:rPr>
      </w:pPr>
      <w:r>
        <w:rPr>
          <w:rFonts w:hint="default"/>
        </w:rPr>
        <w:t xml:space="preserve"> s[strcspn(s, "\n")] = 0;</w:t>
      </w:r>
    </w:p>
    <w:p w14:paraId="1D44FBA8">
      <w:pPr>
        <w:rPr>
          <w:rFonts w:hint="default"/>
        </w:rPr>
      </w:pPr>
      <w:r>
        <w:rPr>
          <w:rFonts w:hint="default"/>
        </w:rPr>
        <w:t xml:space="preserve"> </w:t>
      </w:r>
    </w:p>
    <w:p w14:paraId="0B478B8E">
      <w:pPr>
        <w:rPr>
          <w:rFonts w:hint="default"/>
        </w:rPr>
      </w:pPr>
      <w:r>
        <w:rPr>
          <w:rFonts w:hint="default"/>
        </w:rPr>
        <w:t xml:space="preserve"> // Print each word on new line</w:t>
      </w:r>
    </w:p>
    <w:p w14:paraId="5B5C3BAD">
      <w:pPr>
        <w:rPr>
          <w:rFonts w:hint="default"/>
        </w:rPr>
      </w:pPr>
      <w:r>
        <w:rPr>
          <w:rFonts w:hint="default"/>
        </w:rPr>
        <w:t xml:space="preserve"> for(int i = 0; s[i] != '\0'; i++) {</w:t>
      </w:r>
    </w:p>
    <w:p w14:paraId="1E2B47D8">
      <w:pPr>
        <w:rPr>
          <w:rFonts w:hint="default"/>
        </w:rPr>
      </w:pPr>
      <w:r>
        <w:rPr>
          <w:rFonts w:hint="default"/>
        </w:rPr>
        <w:t xml:space="preserve"> if(s[i] == ' ') {</w:t>
      </w:r>
    </w:p>
    <w:p w14:paraId="36E08F6E">
      <w:pPr>
        <w:rPr>
          <w:rFonts w:hint="default"/>
        </w:rPr>
      </w:pPr>
      <w:r>
        <w:rPr>
          <w:rFonts w:hint="default"/>
        </w:rPr>
        <w:t xml:space="preserve"> printf("\n");</w:t>
      </w:r>
    </w:p>
    <w:p w14:paraId="32C3967B">
      <w:pPr>
        <w:rPr>
          <w:rFonts w:hint="default"/>
        </w:rPr>
      </w:pPr>
      <w:r>
        <w:rPr>
          <w:rFonts w:hint="default"/>
        </w:rPr>
        <w:t xml:space="preserve"> } else {</w:t>
      </w:r>
    </w:p>
    <w:p w14:paraId="2A11F90B">
      <w:pPr>
        <w:rPr>
          <w:rFonts w:hint="default"/>
        </w:rPr>
      </w:pPr>
      <w:r>
        <w:rPr>
          <w:rFonts w:hint="default"/>
        </w:rPr>
        <w:t xml:space="preserve"> printf("%c", s[i]);</w:t>
      </w:r>
    </w:p>
    <w:p w14:paraId="4CCA64C9">
      <w:pPr>
        <w:rPr>
          <w:rFonts w:hint="default"/>
        </w:rPr>
      </w:pPr>
      <w:r>
        <w:rPr>
          <w:rFonts w:hint="default"/>
        </w:rPr>
        <w:t xml:space="preserve"> }</w:t>
      </w:r>
    </w:p>
    <w:p w14:paraId="23D36EF1">
      <w:pPr>
        <w:rPr>
          <w:rFonts w:hint="default"/>
        </w:rPr>
      </w:pPr>
      <w:r>
        <w:rPr>
          <w:rFonts w:hint="default"/>
        </w:rPr>
        <w:t xml:space="preserve"> }</w:t>
      </w:r>
    </w:p>
    <w:p w14:paraId="78C7736E">
      <w:pPr>
        <w:rPr>
          <w:rFonts w:hint="default"/>
        </w:rPr>
      </w:pPr>
      <w:r>
        <w:rPr>
          <w:rFonts w:hint="default"/>
        </w:rPr>
        <w:t xml:space="preserve"> </w:t>
      </w:r>
    </w:p>
    <w:p w14:paraId="603E4544">
      <w:pPr>
        <w:rPr>
          <w:rFonts w:hint="default"/>
        </w:rPr>
      </w:pPr>
      <w:r>
        <w:rPr>
          <w:rFonts w:hint="default"/>
        </w:rPr>
        <w:t xml:space="preserve"> return 0;</w:t>
      </w:r>
    </w:p>
    <w:p w14:paraId="7A27F808">
      <w:pPr>
        <w:rPr>
          <w:rFonts w:hint="default"/>
        </w:rPr>
      </w:pPr>
      <w:r>
        <w:rPr>
          <w:rFonts w:hint="default"/>
        </w:rPr>
        <w:t>}</w:t>
      </w:r>
    </w:p>
    <w:p w14:paraId="74C67C0C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Challenge </w:t>
      </w:r>
      <w:r>
        <w:rPr>
          <w:rFonts w:hint="default"/>
          <w:lang w:val="en-US"/>
        </w:rPr>
        <w:t>10</w:t>
      </w:r>
      <w:r>
        <w:rPr>
          <w:rFonts w:hint="default"/>
        </w:rPr>
        <w:t>:</w:t>
      </w:r>
    </w:p>
    <w:p w14:paraId="01BAD0AC">
      <w:pPr>
        <w:rPr>
          <w:rFonts w:hint="default"/>
        </w:rPr>
      </w:pPr>
      <w:r>
        <w:rPr>
          <w:rFonts w:hint="default"/>
        </w:rPr>
        <w:t>Solution:</w:t>
      </w:r>
    </w:p>
    <w:p w14:paraId="3128D025">
      <w:pPr>
        <w:rPr>
          <w:rFonts w:hint="default"/>
        </w:rPr>
      </w:pPr>
      <w:r>
        <w:rPr>
          <w:rFonts w:hint="default"/>
        </w:rPr>
        <w:t>#include &lt;stdio.h&gt;</w:t>
      </w:r>
    </w:p>
    <w:p w14:paraId="79168FE6">
      <w:pPr>
        <w:rPr>
          <w:rFonts w:hint="default"/>
        </w:rPr>
      </w:pPr>
      <w:r>
        <w:rPr>
          <w:rFonts w:hint="default"/>
        </w:rPr>
        <w:t>int main() {</w:t>
      </w:r>
    </w:p>
    <w:p w14:paraId="78A2B42B">
      <w:pPr>
        <w:rPr>
          <w:rFonts w:hint="default"/>
        </w:rPr>
      </w:pPr>
      <w:r>
        <w:rPr>
          <w:rFonts w:hint="default"/>
        </w:rPr>
        <w:t xml:space="preserve"> char s[1000];</w:t>
      </w:r>
    </w:p>
    <w:p w14:paraId="0BA48733">
      <w:pPr>
        <w:rPr>
          <w:rFonts w:hint="default"/>
        </w:rPr>
      </w:pPr>
      <w:r>
        <w:rPr>
          <w:rFonts w:hint="default"/>
        </w:rPr>
        <w:t xml:space="preserve"> int freq[10] = {0};</w:t>
      </w:r>
    </w:p>
    <w:p w14:paraId="04FC0133">
      <w:pPr>
        <w:rPr>
          <w:rFonts w:hint="default"/>
        </w:rPr>
      </w:pPr>
      <w:r>
        <w:rPr>
          <w:rFonts w:hint="default"/>
        </w:rPr>
        <w:t xml:space="preserve"> </w:t>
      </w:r>
    </w:p>
    <w:p w14:paraId="72A7D51B">
      <w:pPr>
        <w:rPr>
          <w:rFonts w:hint="default"/>
        </w:rPr>
      </w:pPr>
      <w:r>
        <w:rPr>
          <w:rFonts w:hint="default"/>
        </w:rPr>
        <w:t xml:space="preserve"> scanf("%s", s);</w:t>
      </w:r>
    </w:p>
    <w:p w14:paraId="3ACA8BB2">
      <w:pPr>
        <w:rPr>
          <w:rFonts w:hint="default"/>
        </w:rPr>
      </w:pPr>
      <w:r>
        <w:rPr>
          <w:rFonts w:hint="default"/>
        </w:rPr>
        <w:t xml:space="preserve"> </w:t>
      </w:r>
    </w:p>
    <w:p w14:paraId="086C9A0A">
      <w:pPr>
        <w:rPr>
          <w:rFonts w:hint="default"/>
        </w:rPr>
      </w:pPr>
      <w:r>
        <w:rPr>
          <w:rFonts w:hint="default"/>
        </w:rPr>
        <w:t xml:space="preserve"> for(int i = 0; s[i] != '\0'; i++) {</w:t>
      </w:r>
    </w:p>
    <w:p w14:paraId="36873A96">
      <w:pPr>
        <w:rPr>
          <w:rFonts w:hint="default"/>
        </w:rPr>
      </w:pPr>
      <w:r>
        <w:rPr>
          <w:rFonts w:hint="default"/>
        </w:rPr>
        <w:t xml:space="preserve"> if(s[i] &gt;= '0' &amp;&amp; s[i] &lt;= '9') {</w:t>
      </w:r>
    </w:p>
    <w:p w14:paraId="38EF45F2">
      <w:pPr>
        <w:rPr>
          <w:rFonts w:hint="default"/>
        </w:rPr>
      </w:pPr>
      <w:r>
        <w:rPr>
          <w:rFonts w:hint="default"/>
        </w:rPr>
        <w:t xml:space="preserve"> freq[s[i] - '0']++;</w:t>
      </w:r>
    </w:p>
    <w:p w14:paraId="751508B1">
      <w:pPr>
        <w:rPr>
          <w:rFonts w:hint="default"/>
        </w:rPr>
      </w:pPr>
      <w:r>
        <w:rPr>
          <w:rFonts w:hint="default"/>
        </w:rPr>
        <w:t xml:space="preserve"> }</w:t>
      </w:r>
    </w:p>
    <w:p w14:paraId="1D4B5585">
      <w:pPr>
        <w:rPr>
          <w:rFonts w:hint="default"/>
        </w:rPr>
      </w:pPr>
      <w:r>
        <w:rPr>
          <w:rFonts w:hint="default"/>
        </w:rPr>
        <w:t xml:space="preserve"> }</w:t>
      </w:r>
    </w:p>
    <w:p w14:paraId="6A796238">
      <w:pPr>
        <w:rPr>
          <w:rFonts w:hint="default"/>
        </w:rPr>
      </w:pPr>
      <w:r>
        <w:rPr>
          <w:rFonts w:hint="default"/>
        </w:rPr>
        <w:t xml:space="preserve"> </w:t>
      </w:r>
    </w:p>
    <w:p w14:paraId="12186024">
      <w:pPr>
        <w:rPr>
          <w:rFonts w:hint="default"/>
        </w:rPr>
      </w:pPr>
      <w:r>
        <w:rPr>
          <w:rFonts w:hint="default"/>
        </w:rPr>
        <w:t xml:space="preserve"> for(int i = 0; i &lt; 10; i++) {</w:t>
      </w:r>
    </w:p>
    <w:p w14:paraId="00A0AADF">
      <w:pPr>
        <w:rPr>
          <w:rFonts w:hint="default"/>
        </w:rPr>
      </w:pPr>
      <w:r>
        <w:rPr>
          <w:rFonts w:hint="default"/>
        </w:rPr>
        <w:t xml:space="preserve"> printf("%d ", freq[i]);</w:t>
      </w:r>
    </w:p>
    <w:p w14:paraId="07E75823">
      <w:pPr>
        <w:rPr>
          <w:rFonts w:hint="default"/>
        </w:rPr>
      </w:pPr>
      <w:r>
        <w:rPr>
          <w:rFonts w:hint="default"/>
        </w:rPr>
        <w:t xml:space="preserve"> }</w:t>
      </w:r>
    </w:p>
    <w:p w14:paraId="02C0F599">
      <w:pPr>
        <w:rPr>
          <w:rFonts w:hint="default"/>
        </w:rPr>
      </w:pPr>
      <w:r>
        <w:rPr>
          <w:rFonts w:hint="default"/>
        </w:rPr>
        <w:t xml:space="preserve"> </w:t>
      </w:r>
    </w:p>
    <w:p w14:paraId="16CA1277">
      <w:pPr>
        <w:rPr>
          <w:rFonts w:hint="default"/>
        </w:rPr>
      </w:pPr>
      <w:r>
        <w:rPr>
          <w:rFonts w:hint="default"/>
        </w:rPr>
        <w:t xml:space="preserve"> return 0;</w:t>
      </w:r>
    </w:p>
    <w:p w14:paraId="67D92E93">
      <w:pPr>
        <w:rPr>
          <w:rFonts w:hint="default"/>
        </w:rPr>
      </w:pPr>
      <w:r>
        <w:rPr>
          <w:rFonts w:hint="default"/>
        </w:rPr>
        <w:t xml:space="preserve"> }</w:t>
      </w:r>
    </w:p>
    <w:p w14:paraId="61007D6C">
      <w:pPr>
        <w:rPr>
          <w:rFonts w:hint="default"/>
        </w:rPr>
      </w:pPr>
    </w:p>
    <w:p w14:paraId="12700B7C">
      <w:pPr>
        <w:rPr>
          <w:rFonts w:hint="default"/>
        </w:rPr>
      </w:pPr>
    </w:p>
    <w:p w14:paraId="10CD43B3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C370DD">
    <w:pPr>
      <w:pStyle w:val="5"/>
      <w:rPr>
        <w:rFonts w:hint="default"/>
        <w:lang w:val="en-US"/>
      </w:rPr>
    </w:pPr>
    <w:r>
      <w:rPr>
        <w:rFonts w:hint="default"/>
        <w:lang w:val="en-US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2A06A4">
    <w:pPr>
      <w:pStyle w:val="6"/>
      <w:pBdr>
        <w:bottom w:val="dotted" w:color="auto" w:sz="4" w:space="1"/>
      </w:pBdr>
      <w:rPr>
        <w:rFonts w:hint="default"/>
        <w:lang w:val="en-US"/>
      </w:rPr>
    </w:pPr>
    <w:r>
      <w:rPr>
        <w:rFonts w:hint="default"/>
        <w:lang w:val="en-US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B5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  <w:lang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  <w:lang/>
    </w:r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Kingsoft\WPS%20Office\12.2.0.2254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2025-10-20T13:20:00Z</dcterms:created>
  <dc:creator>Ayesha Saddiqua</dc:creator>
  <cp:lastModifiedBy>Ayesha Saddiqua</cp:lastModifiedBy>
  <dcterms:modified xsi:type="dcterms:W3CDTF">2025-10-20T13:51:39Z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38767785D7CA4A428DAEF4F885C317D2_11</vt:lpwstr>
  </property>
</Properties>
</file>