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7D7919">
      <w:bookmarkStart w:id="0" w:name="_GoBack"/>
      <w:bookmarkEnd w:id="0"/>
      <w:r>
        <w:pict>
          <v:rect id="_x0000_s1026" o:spid="_x0000_s1026" o:spt="1" style="position:absolute;left:0pt;margin-left:212.75pt;margin-top:544.65pt;height:100.2pt;width:208.6pt;z-index:251661312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 w14:paraId="002C302E">
                  <w:pPr>
                    <w:jc w:val="left"/>
                    <w:rPr>
                      <w:rFonts w:hint="default"/>
                      <w:b/>
                      <w:bCs/>
                      <w:sz w:val="48"/>
                      <w:szCs w:val="48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48"/>
                      <w:szCs w:val="48"/>
                      <w:lang w:val="en-US"/>
                    </w:rPr>
                    <w:t>ASSIGNMENT 1</w:t>
                  </w:r>
                </w:p>
              </w:txbxContent>
            </v:textbox>
          </v:rect>
        </w:pict>
      </w:r>
    </w:p>
    <w:p w14:paraId="63A3F9DE">
      <w:r>
        <w:pict>
          <v:rect id="_x0000_s1028" o:spid="_x0000_s1028" o:spt="1" style="position:absolute;left:0pt;margin-left:4.6pt;margin-top:388.55pt;height:132pt;width:448.85pt;z-index:251660288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>
              <w:txbxContent>
                <w:p w14:paraId="2C8E6311">
                  <w:pPr>
                    <w:pStyle w:val="8"/>
                    <w:rPr>
                      <w:rFonts w:hint="default"/>
                      <w:sz w:val="84"/>
                      <w:lang w:val="en-US"/>
                    </w:rPr>
                  </w:pPr>
                  <w:r>
                    <w:rPr>
                      <w:rFonts w:hint="default"/>
                      <w:sz w:val="84"/>
                      <w:lang w:val="en-US"/>
                    </w:rPr>
                    <w:t xml:space="preserve">PROGRAMMING 4 BEGINEERS </w:t>
                  </w:r>
                </w:p>
                <w:p w14:paraId="3B9CEBD5">
                  <w:pPr>
                    <w:pStyle w:val="8"/>
                    <w:rPr>
                      <w:rFonts w:hint="default"/>
                      <w:sz w:val="84"/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height:453.4pt;width:612.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 w14:paraId="4283B5D9">
      <w:pPr>
        <w:pStyle w:val="2"/>
        <w:bidi w:val="0"/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017F821E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Task 01</w:t>
      </w:r>
    </w:p>
    <w:p w14:paraId="04BAB698">
      <w:pPr>
        <w:rPr>
          <w:rFonts w:hint="default"/>
          <w:lang w:val="en-US"/>
        </w:rPr>
      </w:pPr>
    </w:p>
    <w:p w14:paraId="3F47B395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 &lt;stdio.h&gt;</w:t>
      </w:r>
    </w:p>
    <w:p w14:paraId="1C3FAC9E">
      <w:pPr>
        <w:rPr>
          <w:rFonts w:hint="default"/>
          <w:sz w:val="32"/>
          <w:szCs w:val="32"/>
          <w:lang w:val="en-US"/>
        </w:rPr>
      </w:pPr>
    </w:p>
    <w:p w14:paraId="5AE0AAE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main() {</w:t>
      </w:r>
    </w:p>
    <w:p w14:paraId="4784CD4D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char input[1000];</w:t>
      </w:r>
    </w:p>
    <w:p w14:paraId="390176F1">
      <w:pPr>
        <w:rPr>
          <w:rFonts w:hint="default"/>
          <w:sz w:val="32"/>
          <w:szCs w:val="32"/>
          <w:lang w:val="en-US"/>
        </w:rPr>
      </w:pPr>
    </w:p>
    <w:p w14:paraId="7D2CB5C7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// Print "hello world"</w:t>
      </w:r>
    </w:p>
    <w:p w14:paraId="5FA3ABB3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printf("hello world\n");</w:t>
      </w:r>
    </w:p>
    <w:p w14:paraId="52B3E9E4">
      <w:pPr>
        <w:rPr>
          <w:rFonts w:hint="default"/>
          <w:sz w:val="32"/>
          <w:szCs w:val="32"/>
          <w:lang w:val="en-US"/>
        </w:rPr>
      </w:pPr>
    </w:p>
    <w:p w14:paraId="0C30180E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// Read a line of input from the user</w:t>
      </w:r>
    </w:p>
    <w:p w14:paraId="7D028CA5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fgets(input, sizeof(input), stdin);</w:t>
      </w:r>
    </w:p>
    <w:p w14:paraId="3B3B8F19">
      <w:pPr>
        <w:rPr>
          <w:rFonts w:hint="default"/>
          <w:sz w:val="32"/>
          <w:szCs w:val="32"/>
          <w:lang w:val="en-US"/>
        </w:rPr>
      </w:pPr>
    </w:p>
    <w:p w14:paraId="377E9CDB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// Print the input string</w:t>
      </w:r>
    </w:p>
    <w:p w14:paraId="492E5721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printf("%s", input);</w:t>
      </w:r>
    </w:p>
    <w:p w14:paraId="458CA52E">
      <w:pPr>
        <w:rPr>
          <w:rFonts w:hint="default"/>
          <w:sz w:val="32"/>
          <w:szCs w:val="32"/>
          <w:lang w:val="en-US"/>
        </w:rPr>
      </w:pPr>
    </w:p>
    <w:p w14:paraId="3B1D011D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return 0;</w:t>
      </w:r>
    </w:p>
    <w:p w14:paraId="41D21676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 w14:paraId="37350FCB">
      <w:pPr>
        <w:rPr>
          <w:rFonts w:hint="default"/>
          <w:sz w:val="24"/>
          <w:szCs w:val="24"/>
          <w:lang w:val="en-US"/>
        </w:rPr>
      </w:pPr>
    </w:p>
    <w:p w14:paraId="0BF4A320">
      <w:pPr>
        <w:rPr>
          <w:rFonts w:hint="default"/>
          <w:sz w:val="24"/>
          <w:szCs w:val="24"/>
          <w:lang w:val="en-US"/>
        </w:rPr>
      </w:pPr>
    </w:p>
    <w:p w14:paraId="568720CE">
      <w:pPr>
        <w:rPr>
          <w:rFonts w:hint="default"/>
          <w:sz w:val="24"/>
          <w:szCs w:val="24"/>
          <w:lang w:val="en-US"/>
        </w:rPr>
      </w:pPr>
    </w:p>
    <w:p w14:paraId="092BCC14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Task 02</w:t>
      </w:r>
    </w:p>
    <w:p w14:paraId="5A386F0F">
      <w:pPr>
        <w:rPr>
          <w:rFonts w:hint="default"/>
          <w:lang w:val="en-US"/>
        </w:rPr>
      </w:pPr>
    </w:p>
    <w:p w14:paraId="2CC2C77A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 &lt;stdio.h&gt;</w:t>
      </w:r>
    </w:p>
    <w:p w14:paraId="5740EDED">
      <w:pPr>
        <w:rPr>
          <w:rFonts w:hint="default"/>
          <w:sz w:val="32"/>
          <w:szCs w:val="32"/>
          <w:lang w:val="en-US"/>
        </w:rPr>
      </w:pPr>
    </w:p>
    <w:p w14:paraId="4E119111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main() {</w:t>
      </w:r>
    </w:p>
    <w:p w14:paraId="7C05175B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char ch;</w:t>
      </w:r>
    </w:p>
    <w:p w14:paraId="58ED6636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char s[100];</w:t>
      </w:r>
    </w:p>
    <w:p w14:paraId="52874CA5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char sen[1000];</w:t>
      </w:r>
    </w:p>
    <w:p w14:paraId="39EF3614">
      <w:pPr>
        <w:rPr>
          <w:rFonts w:hint="default"/>
          <w:sz w:val="32"/>
          <w:szCs w:val="32"/>
          <w:lang w:val="en-US"/>
        </w:rPr>
      </w:pPr>
    </w:p>
    <w:p w14:paraId="2E46DFCC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// Read a character</w:t>
      </w:r>
    </w:p>
    <w:p w14:paraId="002DA11D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scanf("%c", &amp;ch);</w:t>
      </w:r>
    </w:p>
    <w:p w14:paraId="1753E22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</w:t>
      </w:r>
    </w:p>
    <w:p w14:paraId="7B7FCA9D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// Read a word (no spaces)</w:t>
      </w:r>
    </w:p>
    <w:p w14:paraId="10F7175D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scanf("%s", s);</w:t>
      </w:r>
    </w:p>
    <w:p w14:paraId="7B1BE58B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</w:t>
      </w:r>
    </w:p>
    <w:p w14:paraId="367D3D99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</w:t>
      </w:r>
      <w:r>
        <w:rPr>
          <w:rFonts w:hint="default"/>
          <w:sz w:val="36"/>
          <w:szCs w:val="36"/>
          <w:lang w:val="en-US"/>
        </w:rPr>
        <w:t xml:space="preserve">  // Clear the input buffer before reading a sentence</w:t>
      </w:r>
    </w:p>
    <w:p w14:paraId="4749C85C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getchar();  // Consume the leftover newline</w:t>
      </w:r>
    </w:p>
    <w:p w14:paraId="6BD95807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</w:t>
      </w:r>
    </w:p>
    <w:p w14:paraId="12B29BE9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// Read a sentence (including spaces)</w:t>
      </w:r>
    </w:p>
    <w:p w14:paraId="5A97494D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</w:t>
      </w:r>
      <w:r>
        <w:rPr>
          <w:rFonts w:hint="default"/>
          <w:sz w:val="36"/>
          <w:szCs w:val="36"/>
          <w:lang w:val="en-US"/>
        </w:rPr>
        <w:t xml:space="preserve"> fgets(sen, sizeof(sen), stdin);</w:t>
      </w:r>
    </w:p>
    <w:p w14:paraId="2963072E">
      <w:pPr>
        <w:rPr>
          <w:rFonts w:hint="default"/>
          <w:sz w:val="36"/>
          <w:szCs w:val="36"/>
          <w:lang w:val="en-US"/>
        </w:rPr>
      </w:pPr>
    </w:p>
    <w:p w14:paraId="1F266378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// Print the outputs</w:t>
      </w:r>
    </w:p>
    <w:p w14:paraId="0E47ACE1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printf("%c\n", ch);</w:t>
      </w:r>
    </w:p>
    <w:p w14:paraId="0F6DBA5A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printf("%s\n", s);</w:t>
      </w:r>
    </w:p>
    <w:p w14:paraId="4463087C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printf("%s", sen);</w:t>
      </w:r>
    </w:p>
    <w:p w14:paraId="25E0EAF6">
      <w:pPr>
        <w:rPr>
          <w:rFonts w:hint="default"/>
          <w:sz w:val="24"/>
          <w:szCs w:val="24"/>
          <w:lang w:val="en-US"/>
        </w:rPr>
      </w:pPr>
    </w:p>
    <w:p w14:paraId="612FD390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  <w:r>
        <w:rPr>
          <w:rFonts w:hint="default"/>
          <w:sz w:val="40"/>
          <w:szCs w:val="40"/>
          <w:lang w:val="en-US"/>
        </w:rPr>
        <w:t>return 0;</w:t>
      </w:r>
    </w:p>
    <w:p w14:paraId="6BBE26DD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 w14:paraId="0A3CB93B">
      <w:pPr>
        <w:rPr>
          <w:rFonts w:hint="default"/>
          <w:sz w:val="32"/>
          <w:szCs w:val="32"/>
          <w:lang w:val="en-US"/>
        </w:rPr>
      </w:pPr>
    </w:p>
    <w:p w14:paraId="67034707">
      <w:pPr>
        <w:rPr>
          <w:rFonts w:hint="default"/>
          <w:sz w:val="21"/>
          <w:szCs w:val="21"/>
          <w:lang w:val="en-US"/>
        </w:rPr>
      </w:pPr>
    </w:p>
    <w:p w14:paraId="40A4FB6B">
      <w:pPr>
        <w:rPr>
          <w:rFonts w:hint="default"/>
          <w:lang w:val="en-US"/>
        </w:rPr>
      </w:pPr>
    </w:p>
    <w:p w14:paraId="580EB7D3">
      <w:pPr>
        <w:rPr>
          <w:rFonts w:hint="default"/>
          <w:lang w:val="en-US"/>
        </w:rPr>
      </w:pPr>
    </w:p>
    <w:p w14:paraId="7AE65641">
      <w:pPr>
        <w:rPr>
          <w:rFonts w:hint="default"/>
          <w:lang w:val="en-US"/>
        </w:rPr>
      </w:pPr>
    </w:p>
    <w:p w14:paraId="1266B2A5">
      <w:pPr>
        <w:rPr>
          <w:rFonts w:hint="default"/>
          <w:lang w:val="en-US"/>
        </w:rPr>
      </w:pPr>
    </w:p>
    <w:p w14:paraId="154D2BA1">
      <w:pPr>
        <w:rPr>
          <w:rFonts w:hint="default"/>
          <w:lang w:val="en-US"/>
        </w:rPr>
      </w:pPr>
    </w:p>
    <w:p w14:paraId="26D194FA">
      <w:pPr>
        <w:rPr>
          <w:rFonts w:hint="default"/>
          <w:lang w:val="en-US"/>
        </w:rPr>
      </w:pPr>
    </w:p>
    <w:p w14:paraId="34DB0000">
      <w:pPr>
        <w:rPr>
          <w:rFonts w:hint="default"/>
          <w:lang w:val="en-US"/>
        </w:rPr>
      </w:pPr>
    </w:p>
    <w:p w14:paraId="58AAE6F0">
      <w:pPr>
        <w:rPr>
          <w:rFonts w:hint="default"/>
          <w:lang w:val="en-US"/>
        </w:rPr>
      </w:pPr>
    </w:p>
    <w:p w14:paraId="4DF1778C">
      <w:pPr>
        <w:rPr>
          <w:rFonts w:hint="default"/>
          <w:lang w:val="en-US"/>
        </w:rPr>
      </w:pPr>
    </w:p>
    <w:p w14:paraId="4BA93F13">
      <w:pPr>
        <w:rPr>
          <w:rFonts w:hint="default"/>
          <w:lang w:val="en-US"/>
        </w:rPr>
      </w:pPr>
    </w:p>
    <w:p w14:paraId="7368BBBC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Task  03</w:t>
      </w:r>
    </w:p>
    <w:p w14:paraId="47B75EF9">
      <w:pPr>
        <w:rPr>
          <w:rFonts w:hint="default"/>
          <w:lang w:val="en-US"/>
        </w:rPr>
      </w:pPr>
    </w:p>
    <w:p w14:paraId="2CBB25FA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 &lt;stdio.h&gt;</w:t>
      </w:r>
    </w:p>
    <w:p w14:paraId="1DC21478">
      <w:pPr>
        <w:rPr>
          <w:rFonts w:hint="default"/>
          <w:sz w:val="32"/>
          <w:szCs w:val="32"/>
          <w:lang w:val="en-US"/>
        </w:rPr>
      </w:pPr>
    </w:p>
    <w:p w14:paraId="17A602CD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main() {</w:t>
      </w:r>
    </w:p>
    <w:p w14:paraId="7D9C95A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int a, b;</w:t>
      </w:r>
    </w:p>
    <w:p w14:paraId="0034C5E2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float x, y;</w:t>
      </w:r>
    </w:p>
    <w:p w14:paraId="365D16B9">
      <w:pPr>
        <w:rPr>
          <w:rFonts w:hint="default"/>
          <w:sz w:val="32"/>
          <w:szCs w:val="32"/>
          <w:lang w:val="en-US"/>
        </w:rPr>
      </w:pPr>
    </w:p>
    <w:p w14:paraId="700F9163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// Read two integers</w:t>
      </w:r>
    </w:p>
    <w:p w14:paraId="24AE1C4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scanf("%d %d", &amp;a, &amp;b);</w:t>
      </w:r>
    </w:p>
    <w:p w14:paraId="371D8EBD">
      <w:pPr>
        <w:rPr>
          <w:rFonts w:hint="default"/>
          <w:sz w:val="32"/>
          <w:szCs w:val="32"/>
          <w:lang w:val="en-US"/>
        </w:rPr>
      </w:pPr>
    </w:p>
    <w:p w14:paraId="443C6B66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// Read two floats</w:t>
      </w:r>
    </w:p>
    <w:p w14:paraId="123EB007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scanf("%f %f", &amp;x, &amp;y);</w:t>
      </w:r>
    </w:p>
    <w:p w14:paraId="4C029842">
      <w:pPr>
        <w:rPr>
          <w:rFonts w:hint="default"/>
          <w:sz w:val="32"/>
          <w:szCs w:val="32"/>
          <w:lang w:val="en-US"/>
        </w:rPr>
      </w:pPr>
    </w:p>
    <w:p w14:paraId="26669221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// Print sum and difference of integers</w:t>
      </w:r>
    </w:p>
    <w:p w14:paraId="63F5786D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printf("%d %d\n", a + b, a - b);</w:t>
      </w:r>
    </w:p>
    <w:p w14:paraId="2258DC9D">
      <w:pPr>
        <w:rPr>
          <w:rFonts w:hint="default"/>
          <w:sz w:val="24"/>
          <w:szCs w:val="24"/>
          <w:lang w:val="en-US"/>
        </w:rPr>
      </w:pPr>
    </w:p>
    <w:p w14:paraId="4D50E4BC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</w:t>
      </w:r>
      <w:r>
        <w:rPr>
          <w:rFonts w:hint="default"/>
          <w:sz w:val="32"/>
          <w:szCs w:val="32"/>
          <w:lang w:val="en-US"/>
        </w:rPr>
        <w:t xml:space="preserve">  // Print sum and difference of floats, rounded to 1 decimal place</w:t>
      </w:r>
    </w:p>
    <w:p w14:paraId="09D88A06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printf("%.1f %.1f\n", x + y, x - y);</w:t>
      </w:r>
    </w:p>
    <w:p w14:paraId="6AB513F6">
      <w:pPr>
        <w:rPr>
          <w:rFonts w:hint="default"/>
          <w:sz w:val="22"/>
          <w:szCs w:val="22"/>
          <w:lang w:val="en-US"/>
        </w:rPr>
      </w:pPr>
    </w:p>
    <w:p w14:paraId="731C9B43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</w:t>
      </w:r>
      <w:r>
        <w:rPr>
          <w:rFonts w:hint="default"/>
          <w:sz w:val="32"/>
          <w:szCs w:val="32"/>
          <w:lang w:val="en-US"/>
        </w:rPr>
        <w:t xml:space="preserve"> return 0;</w:t>
      </w:r>
    </w:p>
    <w:p w14:paraId="4B8373E2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 w14:paraId="1F771A6F">
      <w:pPr>
        <w:rPr>
          <w:rFonts w:hint="default"/>
          <w:sz w:val="22"/>
          <w:szCs w:val="22"/>
          <w:lang w:val="en-US"/>
        </w:rPr>
      </w:pPr>
    </w:p>
    <w:p w14:paraId="3961021C">
      <w:pPr>
        <w:rPr>
          <w:rFonts w:hint="default"/>
          <w:sz w:val="22"/>
          <w:szCs w:val="22"/>
          <w:lang w:val="en-US"/>
        </w:rPr>
      </w:pPr>
    </w:p>
    <w:p w14:paraId="228C1E5D">
      <w:pPr>
        <w:pStyle w:val="2"/>
        <w:bidi w:val="0"/>
        <w:rPr>
          <w:rFonts w:hint="default"/>
        </w:rPr>
      </w:pPr>
      <w:r>
        <w:rPr>
          <w:rFonts w:hint="default"/>
        </w:rPr>
        <w:t>Task 04</w:t>
      </w:r>
    </w:p>
    <w:p w14:paraId="110E7298">
      <w:pPr>
        <w:rPr>
          <w:rFonts w:hint="default"/>
          <w:lang w:val="en-US"/>
        </w:rPr>
      </w:pPr>
    </w:p>
    <w:p w14:paraId="0664E742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#include &lt;stdio.h&gt;</w:t>
      </w:r>
    </w:p>
    <w:p w14:paraId="2C7AC6E1">
      <w:pPr>
        <w:rPr>
          <w:rFonts w:hint="default"/>
          <w:sz w:val="36"/>
          <w:szCs w:val="36"/>
        </w:rPr>
      </w:pPr>
    </w:p>
    <w:p w14:paraId="28590CC5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int main() {</w:t>
      </w:r>
    </w:p>
    <w:p w14:paraId="7D4D6257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int n;</w:t>
      </w:r>
    </w:p>
    <w:p w14:paraId="26C0D436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scanf("%d", &amp;n);</w:t>
      </w:r>
    </w:p>
    <w:p w14:paraId="6D475C13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</w:t>
      </w:r>
    </w:p>
    <w:p w14:paraId="39070A2A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if (n == 1) {</w:t>
      </w:r>
    </w:p>
    <w:p w14:paraId="7EBFEBA1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printf("one");</w:t>
      </w:r>
    </w:p>
    <w:p w14:paraId="6A280032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} else if (n == 2) {</w:t>
      </w:r>
    </w:p>
    <w:p w14:paraId="7B4DDDF0">
      <w:pPr>
        <w:rPr>
          <w:rFonts w:hint="default"/>
          <w:sz w:val="36"/>
          <w:szCs w:val="36"/>
        </w:rPr>
      </w:pPr>
      <w:r>
        <w:rPr>
          <w:rFonts w:hint="default"/>
          <w:sz w:val="28"/>
          <w:szCs w:val="28"/>
        </w:rPr>
        <w:t xml:space="preserve">     </w:t>
      </w:r>
      <w:r>
        <w:rPr>
          <w:rFonts w:hint="default"/>
          <w:sz w:val="36"/>
          <w:szCs w:val="36"/>
        </w:rPr>
        <w:t xml:space="preserve">   printf("two");</w:t>
      </w:r>
    </w:p>
    <w:p w14:paraId="5A4B4818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} else if (n == 3) {</w:t>
      </w:r>
    </w:p>
    <w:p w14:paraId="05020D19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printf("three");</w:t>
      </w:r>
    </w:p>
    <w:p w14:paraId="1DC2136E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} else if (n == 4) {</w:t>
      </w:r>
    </w:p>
    <w:p w14:paraId="6F9351BA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printf("four");</w:t>
      </w:r>
    </w:p>
    <w:p w14:paraId="6C6531C9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} else if (n == 5) {</w:t>
      </w:r>
    </w:p>
    <w:p w14:paraId="62BEEC8E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printf("five");</w:t>
      </w:r>
    </w:p>
    <w:p w14:paraId="218E2625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} else if (n == 6) {</w:t>
      </w:r>
    </w:p>
    <w:p w14:paraId="0FF8B0AA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printf("six");</w:t>
      </w:r>
    </w:p>
    <w:p w14:paraId="390567F0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} else if (n == 7) {</w:t>
      </w:r>
    </w:p>
    <w:p w14:paraId="1E5DE669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printf("seven");</w:t>
      </w:r>
    </w:p>
    <w:p w14:paraId="46F7929A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} else if (n == 8) {</w:t>
      </w:r>
    </w:p>
    <w:p w14:paraId="39ED6B4F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printf("eight");</w:t>
      </w:r>
    </w:p>
    <w:p w14:paraId="69BB9017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} else if (n == 9) {</w:t>
      </w:r>
    </w:p>
    <w:p w14:paraId="33677862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printf("nine");</w:t>
      </w:r>
    </w:p>
    <w:p w14:paraId="5F423806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} else {</w:t>
      </w:r>
    </w:p>
    <w:p w14:paraId="1C8D1416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printf("Greater than 9");</w:t>
      </w:r>
    </w:p>
    <w:p w14:paraId="75565FCD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}</w:t>
      </w:r>
    </w:p>
    <w:p w14:paraId="0A524E9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 w14:paraId="7D01BE61">
      <w:pPr>
        <w:rPr>
          <w:rFonts w:hint="default"/>
          <w:sz w:val="36"/>
          <w:szCs w:val="36"/>
        </w:rPr>
      </w:pPr>
      <w:r>
        <w:rPr>
          <w:rFonts w:hint="default"/>
          <w:sz w:val="28"/>
          <w:szCs w:val="28"/>
        </w:rPr>
        <w:t xml:space="preserve">    </w:t>
      </w:r>
      <w:r>
        <w:rPr>
          <w:rFonts w:hint="default"/>
          <w:sz w:val="36"/>
          <w:szCs w:val="36"/>
        </w:rPr>
        <w:t>return 0;</w:t>
      </w:r>
    </w:p>
    <w:p w14:paraId="0873C47A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p w14:paraId="4B9B9B33">
      <w:pPr>
        <w:rPr>
          <w:rFonts w:hint="default"/>
          <w:sz w:val="28"/>
          <w:szCs w:val="28"/>
          <w:lang w:val="en-US"/>
        </w:rPr>
      </w:pPr>
    </w:p>
    <w:p w14:paraId="5BAF1DED">
      <w:pPr>
        <w:rPr>
          <w:rFonts w:hint="default"/>
          <w:sz w:val="28"/>
          <w:szCs w:val="28"/>
          <w:lang w:val="en-US"/>
        </w:rPr>
      </w:pPr>
    </w:p>
    <w:p w14:paraId="235898C4">
      <w:pPr>
        <w:pStyle w:val="2"/>
        <w:bidi w:val="0"/>
        <w:rPr>
          <w:rFonts w:hint="default"/>
        </w:rPr>
      </w:pPr>
      <w:r>
        <w:rPr>
          <w:rFonts w:hint="default"/>
        </w:rPr>
        <w:t>Task 5</w:t>
      </w:r>
    </w:p>
    <w:p w14:paraId="7D193E7E">
      <w:pPr>
        <w:rPr>
          <w:rFonts w:hint="default"/>
          <w:lang w:val="en-US"/>
        </w:rPr>
      </w:pPr>
    </w:p>
    <w:p w14:paraId="6527ECAA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&lt;stdio.h&gt;</w:t>
      </w:r>
    </w:p>
    <w:p w14:paraId="3EA0F7EF">
      <w:pPr>
        <w:rPr>
          <w:rFonts w:hint="default"/>
          <w:sz w:val="32"/>
          <w:szCs w:val="32"/>
        </w:rPr>
      </w:pPr>
    </w:p>
    <w:p w14:paraId="6FCC14B1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int main() {</w:t>
      </w:r>
    </w:p>
    <w:p w14:paraId="34A28A23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int num, sum = 0;</w:t>
      </w:r>
    </w:p>
    <w:p w14:paraId="6A609344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</w:t>
      </w:r>
    </w:p>
    <w:p w14:paraId="41E432FB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scanf("%d", &amp;num);</w:t>
      </w:r>
    </w:p>
    <w:p w14:paraId="48877AC8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</w:t>
      </w:r>
    </w:p>
    <w:p w14:paraId="3BA5D93C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sum += num % 10;</w:t>
      </w:r>
    </w:p>
    <w:p w14:paraId="694799B8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num /= 10;</w:t>
      </w:r>
    </w:p>
    <w:p w14:paraId="2E65D336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</w:t>
      </w:r>
    </w:p>
    <w:p w14:paraId="5B6777EF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sum += num % 10;</w:t>
      </w:r>
    </w:p>
    <w:p w14:paraId="30A6EF57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num /= 10;</w:t>
      </w:r>
    </w:p>
    <w:p w14:paraId="59BD000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</w:t>
      </w:r>
    </w:p>
    <w:p w14:paraId="0388BDDB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sum += num % 10;</w:t>
      </w:r>
    </w:p>
    <w:p w14:paraId="5F351BD4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num /= 10;</w:t>
      </w:r>
    </w:p>
    <w:p w14:paraId="490FD872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</w:t>
      </w:r>
    </w:p>
    <w:p w14:paraId="3024FA25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sum += num % 10;</w:t>
      </w:r>
    </w:p>
    <w:p w14:paraId="7E5E6A10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num /= 10;</w:t>
      </w:r>
    </w:p>
    <w:p w14:paraId="3EC142FA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</w:t>
      </w:r>
    </w:p>
    <w:p w14:paraId="75C2C5F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sum += num % 10;</w:t>
      </w:r>
    </w:p>
    <w:p w14:paraId="18A50DC4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</w:t>
      </w:r>
    </w:p>
    <w:p w14:paraId="2CE6B7F8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printf("%d", sum);</w:t>
      </w:r>
    </w:p>
    <w:p w14:paraId="5E12C59E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</w:t>
      </w:r>
    </w:p>
    <w:p w14:paraId="11C5CCB8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return 0;</w:t>
      </w:r>
    </w:p>
    <w:p w14:paraId="20F400A4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p w14:paraId="1B099762">
      <w:pPr>
        <w:rPr>
          <w:rFonts w:hint="default"/>
        </w:rPr>
      </w:pPr>
    </w:p>
    <w:p w14:paraId="10D829F6">
      <w:pPr>
        <w:rPr>
          <w:rFonts w:hint="default"/>
        </w:rPr>
      </w:pPr>
    </w:p>
    <w:p w14:paraId="24A1B9F8">
      <w:pPr>
        <w:rPr>
          <w:rFonts w:hint="default"/>
          <w:lang w:val="en-US"/>
        </w:rPr>
      </w:pPr>
    </w:p>
    <w:p w14:paraId="3DB2EF9F">
      <w:pPr>
        <w:rPr>
          <w:rFonts w:hint="default"/>
          <w:lang w:val="en-US"/>
        </w:rPr>
      </w:pPr>
    </w:p>
    <w:p w14:paraId="22248649">
      <w:pPr>
        <w:rPr>
          <w:rFonts w:hint="default"/>
          <w:lang w:val="en-US"/>
        </w:rPr>
      </w:pPr>
    </w:p>
    <w:p w14:paraId="78ACA0CC">
      <w:pPr>
        <w:rPr>
          <w:rFonts w:hint="default"/>
          <w:lang w:val="en-US"/>
        </w:rPr>
      </w:pPr>
    </w:p>
    <w:p w14:paraId="27A0B5A1">
      <w:pPr>
        <w:rPr>
          <w:rFonts w:hint="default"/>
          <w:lang w:val="en-US"/>
        </w:rPr>
      </w:pPr>
    </w:p>
    <w:p w14:paraId="00EEAED7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T</w:t>
      </w:r>
    </w:p>
    <w:p w14:paraId="518A89B1">
      <w:pPr>
        <w:ind w:firstLine="18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1681054"/>
    <w:rsid w:val="32124CD6"/>
    <w:rsid w:val="32563146"/>
    <w:rsid w:val="33E97149"/>
    <w:rsid w:val="542951A2"/>
    <w:rsid w:val="62BB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widowControl w:val="0"/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SimSun" w:cstheme="minorBidi"/>
      <w:kern w:val="2"/>
      <w:sz w:val="18"/>
      <w:lang/>
    </w:rPr>
  </w:style>
  <w:style w:type="paragraph" w:styleId="6">
    <w:name w:val="header"/>
    <w:basedOn w:val="1"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SimSun" w:cstheme="minorBidi"/>
      <w:kern w:val="2"/>
      <w:sz w:val="18"/>
      <w:lang/>
    </w:rPr>
  </w:style>
  <w:style w:type="character" w:customStyle="1" w:styleId="7">
    <w:name w:val="无间隔 Char"/>
    <w:basedOn w:val="3"/>
    <w:link w:val="8"/>
    <w:uiPriority w:val="0"/>
    <w:rPr>
      <w:rFonts w:hint="default" w:ascii="Times New Roman" w:hAnsi="Times New Roman" w:eastAsia="SimSun"/>
      <w:sz w:val="22"/>
    </w:rPr>
  </w:style>
  <w:style w:type="paragraph" w:customStyle="1" w:styleId="8">
    <w:name w:val="No Spacing"/>
    <w:link w:val="7"/>
    <w:uiPriority w:val="0"/>
    <w:rPr>
      <w:rFonts w:hint="default" w:ascii="Times New Roman" w:hAnsi="Times New Roman" w:eastAsia="SimSun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Local\Kingsoft\WPS%20Office\12.2.0.22549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</customSectProps>
  <customShpExts>
    <customShpInfo spid="_x0000_s1026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2025-10-16T14:57:00Z</dcterms:created>
  <dc:creator>PC</dc:creator>
  <cp:lastModifiedBy>Ayesha Saddiqua</cp:lastModifiedBy>
  <dcterms:modified xsi:type="dcterms:W3CDTF">2025-10-20T14:04:15Z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7A37F12CFC504348965E524A53B2B717_13</vt:lpwstr>
  </property>
</Properties>
</file>